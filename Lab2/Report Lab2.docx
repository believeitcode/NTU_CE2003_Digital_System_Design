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477" w:rsidRDefault="00530E35">
      <w:r>
        <w:rPr>
          <w:noProof/>
        </w:rPr>
        <w:drawing>
          <wp:inline distT="0" distB="0" distL="0" distR="0" wp14:anchorId="45BF83F8" wp14:editId="3179A90A">
            <wp:extent cx="6541478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6718" cy="35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33" w:rsidRDefault="00790133"/>
    <w:p w:rsidR="00790133" w:rsidRDefault="00790133">
      <w:r>
        <w:rPr>
          <w:noProof/>
        </w:rPr>
        <w:drawing>
          <wp:inline distT="0" distB="0" distL="0" distR="0" wp14:anchorId="6813F717" wp14:editId="213ADF68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FC" w:rsidRDefault="00BE5DFC"/>
    <w:p w:rsidR="00BE5DFC" w:rsidRDefault="00BE5DFC">
      <w:r>
        <w:rPr>
          <w:noProof/>
        </w:rPr>
        <w:lastRenderedPageBreak/>
        <w:drawing>
          <wp:inline distT="0" distB="0" distL="0" distR="0" wp14:anchorId="2F6EA8A5" wp14:editId="050E3F26">
            <wp:extent cx="59436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011" b="5168"/>
                    <a:stretch/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DFC" w:rsidRDefault="00BE5DFC">
      <w:pPr>
        <w:rPr>
          <w:u w:val="single"/>
        </w:rPr>
      </w:pPr>
      <w:r w:rsidRPr="00BE5DFC">
        <w:rPr>
          <w:u w:val="single"/>
        </w:rPr>
        <w:t>Expected Output</w:t>
      </w:r>
    </w:p>
    <w:p w:rsidR="00BE5DFC" w:rsidRDefault="00BE5DFC" w:rsidP="00BE5DFC">
      <w:pPr>
        <w:pStyle w:val="ListParagraph"/>
        <w:numPr>
          <w:ilvl w:val="0"/>
          <w:numId w:val="1"/>
        </w:numPr>
      </w:pPr>
      <w:r>
        <w:t xml:space="preserve"> data go into D-flip flop (save _data - EN)-asserted to save the 8 bit width data</w:t>
      </w:r>
    </w:p>
    <w:p w:rsidR="00BE5DFC" w:rsidRDefault="00BE5DFC" w:rsidP="00BE5DFC">
      <w:pPr>
        <w:pStyle w:val="ListParagraph"/>
        <w:numPr>
          <w:ilvl w:val="0"/>
          <w:numId w:val="1"/>
        </w:numPr>
      </w:pPr>
      <w:r>
        <w:t>Saved data is available in D-flip flop to enable LUT module to save the data</w:t>
      </w:r>
      <w:r w:rsidR="006E2911">
        <w:t>(from D flip-flop)</w:t>
      </w:r>
      <w:r>
        <w:t xml:space="preserve"> into memory address on LUT (</w:t>
      </w:r>
      <w:proofErr w:type="spellStart"/>
      <w:r>
        <w:t>write_en</w:t>
      </w:r>
      <w:proofErr w:type="spellEnd"/>
      <w:r>
        <w:t xml:space="preserve">-WE) asserted </w:t>
      </w:r>
    </w:p>
    <w:p w:rsidR="00BE5DFC" w:rsidRDefault="00BE5DFC" w:rsidP="00BE5DFC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show_reg</w:t>
      </w:r>
      <w:proofErr w:type="spellEnd"/>
      <w:r>
        <w:t>-MUX) to switch betwee</w:t>
      </w:r>
      <w:bookmarkStart w:id="0" w:name="_GoBack"/>
      <w:bookmarkEnd w:id="0"/>
      <w:r>
        <w:t xml:space="preserve">n data to display in LUT &amp; </w:t>
      </w:r>
      <w:r w:rsidR="000314D9">
        <w:t xml:space="preserve">D-flip flop </w:t>
      </w:r>
    </w:p>
    <w:p w:rsidR="00BE5DFC" w:rsidRPr="00BE5DFC" w:rsidRDefault="00BE5DFC">
      <w:r>
        <w:t xml:space="preserve"> </w:t>
      </w:r>
    </w:p>
    <w:sectPr w:rsidR="00BE5DFC" w:rsidRPr="00BE5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B27F0"/>
    <w:multiLevelType w:val="hybridMultilevel"/>
    <w:tmpl w:val="2D32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77"/>
    <w:rsid w:val="000314D9"/>
    <w:rsid w:val="002777FA"/>
    <w:rsid w:val="00530E35"/>
    <w:rsid w:val="006E2911"/>
    <w:rsid w:val="00790133"/>
    <w:rsid w:val="00863477"/>
    <w:rsid w:val="00B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75EE8-45DE-46A7-B8C7-5CC4D6CF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B2E2F987</Template>
  <TotalTime>13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#TAY WEN JIE#</dc:creator>
  <cp:keywords/>
  <dc:description/>
  <cp:lastModifiedBy>#TAY WEN JIE#</cp:lastModifiedBy>
  <cp:revision>7</cp:revision>
  <dcterms:created xsi:type="dcterms:W3CDTF">2020-01-30T07:58:00Z</dcterms:created>
  <dcterms:modified xsi:type="dcterms:W3CDTF">2020-02-18T08:06:00Z</dcterms:modified>
</cp:coreProperties>
</file>